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22" w:rsidRDefault="001A0DFB">
      <w:pPr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 w:rsidR="00A2493A"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1A0DFB" w:rsidRDefault="001A0DFB">
      <w:pPr>
        <w:rPr>
          <w:lang w:val="en-US"/>
        </w:rPr>
      </w:pPr>
      <w:r>
        <w:rPr>
          <w:lang w:val="en-US"/>
        </w:rPr>
        <w:t>We are contac</w:t>
      </w:r>
      <w:bookmarkStart w:id="0" w:name="_GoBack"/>
      <w:bookmarkEnd w:id="0"/>
      <w:r>
        <w:rPr>
          <w:lang w:val="en-US"/>
        </w:rPr>
        <w:t>ting you with regards to…</w:t>
      </w:r>
    </w:p>
    <w:p w:rsidR="001A0DFB" w:rsidRDefault="001A0DFB">
      <w:pPr>
        <w:rPr>
          <w:lang w:val="en-US"/>
        </w:rPr>
      </w:pPr>
    </w:p>
    <w:p w:rsidR="001A0DFB" w:rsidRDefault="001A0DFB">
      <w:pPr>
        <w:rPr>
          <w:lang w:val="en-US"/>
        </w:rPr>
      </w:pPr>
      <w:r>
        <w:rPr>
          <w:lang w:val="en-US"/>
        </w:rPr>
        <w:t>Thank you,</w:t>
      </w:r>
    </w:p>
    <w:p w:rsidR="001A0DFB" w:rsidRPr="001A0DFB" w:rsidRDefault="001A0DF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signature \f " - SaaSpose"  \* MERGEFORMAT </w:instrText>
      </w:r>
      <w:r>
        <w:rPr>
          <w:lang w:val="en-US"/>
        </w:rPr>
        <w:fldChar w:fldCharType="separate"/>
      </w:r>
      <w:r w:rsidR="00A2493A">
        <w:rPr>
          <w:noProof/>
          <w:lang w:val="en-US"/>
        </w:rPr>
        <w:t>«signature» - SaaSpose</w:t>
      </w:r>
      <w:r>
        <w:rPr>
          <w:lang w:val="en-US"/>
        </w:rPr>
        <w:fldChar w:fldCharType="end"/>
      </w:r>
    </w:p>
    <w:sectPr w:rsidR="001A0DFB" w:rsidRPr="001A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3A"/>
    <w:rsid w:val="001040ED"/>
    <w:rsid w:val="001A0DFB"/>
    <w:rsid w:val="00347D22"/>
    <w:rsid w:val="00411EF1"/>
    <w:rsid w:val="004F2347"/>
    <w:rsid w:val="00540E5E"/>
    <w:rsid w:val="005474B6"/>
    <w:rsid w:val="007C40EB"/>
    <w:rsid w:val="008B5E01"/>
    <w:rsid w:val="009059FB"/>
    <w:rsid w:val="00976FB0"/>
    <w:rsid w:val="00A02AE9"/>
    <w:rsid w:val="00A2493A"/>
    <w:rsid w:val="00B244B5"/>
    <w:rsid w:val="00B26AED"/>
    <w:rsid w:val="00B76CF6"/>
    <w:rsid w:val="00C274F2"/>
    <w:rsid w:val="00C47958"/>
    <w:rsid w:val="00CC221C"/>
    <w:rsid w:val="00D634DA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rog\Desktop\document_with_two_field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document_with_two_fields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«name»</vt:lpstr>
      <vt:lpstr>Dear «name»</vt:lpstr>
    </vt:vector>
  </TitlesOfParts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«name»</dc:title>
  <dc:creator>svarog</dc:creator>
  <cp:lastModifiedBy>svarog</cp:lastModifiedBy>
  <cp:revision>1</cp:revision>
  <dcterms:created xsi:type="dcterms:W3CDTF">2013-04-24T11:00:00Z</dcterms:created>
  <dcterms:modified xsi:type="dcterms:W3CDTF">2013-04-24T11:02:00Z</dcterms:modified>
</cp:coreProperties>
</file>